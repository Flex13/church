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C6C" w:rsidRDefault="00260C6C"/>
    <w:p w:rsidR="00A3110A" w:rsidRDefault="00C75F49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196215</wp:posOffset>
                </wp:positionV>
                <wp:extent cx="3190875" cy="126428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264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A46" w:rsidRDefault="00996A46" w:rsidP="00E44EA1">
                            <w:pPr>
                              <w:spacing w:before="0" w:after="0" w:line="276" w:lineRule="auto"/>
                              <w:rPr>
                                <w:rFonts w:ascii="Arial Narrow" w:hAnsi="Arial Narrow"/>
                                <w:b/>
                                <w:color w:val="002F87"/>
                                <w:sz w:val="28"/>
                                <w:szCs w:val="24"/>
                              </w:rPr>
                            </w:pPr>
                            <w:permStart w:id="1797141573" w:edGrp="everyone"/>
                          </w:p>
                          <w:permEnd w:id="1797141573"/>
                          <w:p w:rsidR="00996A46" w:rsidRDefault="00996A46" w:rsidP="00A06EC0">
                            <w:pPr>
                              <w:spacing w:before="0" w:after="0" w:line="276" w:lineRule="auto"/>
                              <w:jc w:val="right"/>
                              <w:rPr>
                                <w:rFonts w:ascii="Arial Narrow" w:hAnsi="Arial Narrow"/>
                                <w:b/>
                                <w:color w:val="002F87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0.05pt;margin-top:15.45pt;width:251.25pt;height:99.55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" filled="f" stroked="f">
                <v:textbox style="mso-fit-shape-to-text:t">
                  <w:txbxContent>
                    <w:p w:rsidR="00996A46" w:rsidRDefault="00996A46" w:rsidP="00E44EA1">
                      <w:pPr>
                        <w:spacing w:before="0" w:after="0" w:line="276" w:lineRule="auto"/>
                        <w:rPr>
                          <w:rFonts w:ascii="Arial Narrow" w:hAnsi="Arial Narrow"/>
                          <w:b/>
                          <w:color w:val="002F87"/>
                          <w:sz w:val="28"/>
                          <w:szCs w:val="24"/>
                        </w:rPr>
                      </w:pPr>
                      <w:permStart w:id="1797141573" w:edGrp="everyone"/>
                    </w:p>
                    <w:permEnd w:id="1797141573"/>
                    <w:p w:rsidR="00996A46" w:rsidRDefault="00996A46" w:rsidP="00A06EC0">
                      <w:pPr>
                        <w:spacing w:before="0" w:after="0" w:line="276" w:lineRule="auto"/>
                        <w:jc w:val="right"/>
                        <w:rPr>
                          <w:rFonts w:ascii="Arial Narrow" w:hAnsi="Arial Narrow"/>
                          <w:b/>
                          <w:color w:val="002F87"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110A">
        <w:tab/>
      </w:r>
      <w:r w:rsidR="00A3110A">
        <w:tab/>
      </w:r>
      <w:r w:rsidR="00A3110A">
        <w:tab/>
      </w:r>
      <w:r w:rsidR="00A3110A">
        <w:tab/>
      </w:r>
      <w:r w:rsidR="00A3110A">
        <w:tab/>
      </w:r>
      <w:r w:rsidR="00A3110A">
        <w:tab/>
      </w:r>
      <w:r w:rsidR="00A3110A">
        <w:tab/>
      </w:r>
      <w:r w:rsidR="00A3110A">
        <w:tab/>
      </w:r>
      <w:r w:rsidR="00A3110A">
        <w:tab/>
      </w:r>
      <w:r w:rsidR="00A3110A">
        <w:tab/>
      </w:r>
    </w:p>
    <w:p w:rsidR="00ED2D3E" w:rsidRDefault="00ED2D3E" w:rsidP="00ED2D3E">
      <w:pPr>
        <w:spacing w:after="0" w:line="240" w:lineRule="auto"/>
        <w:jc w:val="right"/>
        <w:rPr>
          <w:sz w:val="28"/>
          <w:szCs w:val="28"/>
        </w:rPr>
      </w:pPr>
    </w:p>
    <w:p w:rsidR="00996A46" w:rsidRDefault="00996A46" w:rsidP="00ED2D3E">
      <w:pPr>
        <w:spacing w:after="0" w:line="240" w:lineRule="auto"/>
        <w:jc w:val="right"/>
        <w:rPr>
          <w:sz w:val="28"/>
          <w:szCs w:val="28"/>
        </w:rPr>
      </w:pPr>
    </w:p>
    <w:p w:rsidR="00A06EC0" w:rsidRDefault="00A06EC0" w:rsidP="00ED2D3E">
      <w:pPr>
        <w:spacing w:after="0" w:line="240" w:lineRule="auto"/>
        <w:jc w:val="right"/>
        <w:rPr>
          <w:sz w:val="28"/>
          <w:szCs w:val="28"/>
        </w:rPr>
      </w:pPr>
    </w:p>
    <w:p w:rsidR="00A06EC0" w:rsidRPr="00ED2D3E" w:rsidRDefault="00A06EC0" w:rsidP="00ED2D3E">
      <w:pPr>
        <w:spacing w:after="0" w:line="240" w:lineRule="auto"/>
        <w:jc w:val="right"/>
        <w:rPr>
          <w:sz w:val="28"/>
          <w:szCs w:val="28"/>
        </w:rPr>
      </w:pPr>
    </w:p>
    <w:permStart w:id="366937204" w:edGrp="everyone" w:displacedByCustomXml="next"/>
    <w:sdt>
      <w:sdtPr>
        <w:id w:val="-1852180333"/>
        <w:lock w:val="sdtLocked"/>
        <w:placeholder>
          <w:docPart w:val="E99717B9C90F4BBF8616D47F26972BCB"/>
        </w:placeholder>
      </w:sdtPr>
      <w:sdtEndPr/>
      <w:sdtContent>
        <w:sdt>
          <w:sdtPr>
            <w:id w:val="-1382627467"/>
            <w:placeholder>
              <w:docPart w:val="4221D8FFE37B47B3AB94421C29A55A99"/>
            </w:placeholder>
          </w:sdtPr>
          <w:sdtEndPr/>
          <w:sdtContent>
            <w:p w:rsidR="00231F08" w:rsidRPr="00231F08" w:rsidRDefault="00231F08" w:rsidP="00231F08">
              <w:pPr>
                <w:spacing w:before="0" w:after="0" w:line="360" w:lineRule="auto"/>
                <w:ind w:left="1440" w:hanging="1440"/>
                <w:rPr>
                  <w:b/>
                  <w:sz w:val="36"/>
                  <w:szCs w:val="36"/>
                </w:rPr>
              </w:pPr>
              <w:r w:rsidRPr="00BD0D4B">
                <w:rPr>
                  <w:b/>
                  <w:sz w:val="36"/>
                  <w:szCs w:val="36"/>
                </w:rPr>
                <w:t>FIRST YEARS LIFE COACHING PROGRAMMES 2019</w:t>
              </w:r>
            </w:p>
          </w:sdtContent>
        </w:sdt>
      </w:sdtContent>
    </w:sdt>
    <w:sdt>
      <w:sdtPr>
        <w:id w:val="-1649748113"/>
        <w:placeholder>
          <w:docPart w:val="730730F7181446F2B9DFB1FE6D21F044"/>
        </w:placeholder>
      </w:sdtPr>
      <w:sdtEndPr/>
      <w:sdtContent>
        <w:p w:rsidR="00231F08" w:rsidRPr="00E051F6" w:rsidRDefault="00E051F6" w:rsidP="00E051F6">
          <w:pPr>
            <w:spacing w:before="0" w:after="0" w:line="360" w:lineRule="auto"/>
            <w:jc w:val="both"/>
          </w:pPr>
          <w:r>
            <w:t>I</w:t>
          </w:r>
          <w:r w:rsidR="00231F08">
            <w:rPr>
              <w:b/>
              <w:sz w:val="36"/>
              <w:szCs w:val="36"/>
            </w:rPr>
            <w:t>NTERNAL AND EXTERNAL RESIDENCES-ALL COACHING SESSIONS START AT 17H30 AFTER CLASSES!!!</w:t>
          </w:r>
        </w:p>
        <w:p w:rsidR="00231F08" w:rsidRPr="00D353B2" w:rsidRDefault="00231F08" w:rsidP="00231F08">
          <w:pPr>
            <w:spacing w:before="0" w:after="0" w:line="360" w:lineRule="auto"/>
            <w:ind w:left="1440" w:hanging="1440"/>
            <w:rPr>
              <w:b/>
              <w:sz w:val="28"/>
              <w:szCs w:val="28"/>
            </w:rPr>
          </w:pPr>
          <w:r w:rsidRPr="00D353B2">
            <w:rPr>
              <w:b/>
              <w:sz w:val="28"/>
              <w:szCs w:val="28"/>
            </w:rPr>
            <w:t>RESIDENCES DATES AND VENUES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943"/>
            <w:gridCol w:w="1432"/>
            <w:gridCol w:w="1921"/>
            <w:gridCol w:w="1260"/>
            <w:gridCol w:w="1511"/>
            <w:gridCol w:w="1669"/>
          </w:tblGrid>
          <w:tr w:rsidR="00F07380" w:rsidTr="00910274">
            <w:tc>
              <w:tcPr>
                <w:tcW w:w="1975" w:type="dxa"/>
              </w:tcPr>
              <w:p w:rsidR="00F07380" w:rsidRPr="000B6463" w:rsidRDefault="00F07380" w:rsidP="002B0C3D">
                <w:pPr>
                  <w:spacing w:before="0" w:after="0" w:line="360" w:lineRule="auto"/>
                  <w:jc w:val="both"/>
                  <w:rPr>
                    <w:b/>
                    <w:sz w:val="24"/>
                    <w:szCs w:val="24"/>
                  </w:rPr>
                </w:pPr>
                <w:r w:rsidRPr="000B6463">
                  <w:rPr>
                    <w:b/>
                    <w:sz w:val="24"/>
                    <w:szCs w:val="24"/>
                  </w:rPr>
                  <w:t>RESIDENCE</w:t>
                </w:r>
              </w:p>
            </w:tc>
            <w:tc>
              <w:tcPr>
                <w:tcW w:w="1446" w:type="dxa"/>
              </w:tcPr>
              <w:p w:rsidR="00F07380" w:rsidRPr="000B6463" w:rsidRDefault="00F07380" w:rsidP="002B0C3D">
                <w:pPr>
                  <w:spacing w:before="0" w:after="0" w:line="360" w:lineRule="auto"/>
                  <w:jc w:val="both"/>
                  <w:rPr>
                    <w:b/>
                    <w:sz w:val="24"/>
                    <w:szCs w:val="24"/>
                  </w:rPr>
                </w:pPr>
                <w:r w:rsidRPr="000B6463">
                  <w:rPr>
                    <w:b/>
                    <w:sz w:val="24"/>
                    <w:szCs w:val="24"/>
                  </w:rPr>
                  <w:t>CAPACITY</w:t>
                </w:r>
              </w:p>
            </w:tc>
            <w:tc>
              <w:tcPr>
                <w:tcW w:w="1975" w:type="dxa"/>
              </w:tcPr>
              <w:p w:rsidR="00F07380" w:rsidRPr="000B6463" w:rsidRDefault="00F07380" w:rsidP="002B0C3D">
                <w:pPr>
                  <w:spacing w:before="0" w:after="0" w:line="360" w:lineRule="auto"/>
                  <w:jc w:val="both"/>
                  <w:rPr>
                    <w:b/>
                    <w:sz w:val="24"/>
                    <w:szCs w:val="24"/>
                  </w:rPr>
                </w:pPr>
                <w:r w:rsidRPr="000B6463">
                  <w:rPr>
                    <w:b/>
                    <w:sz w:val="24"/>
                    <w:szCs w:val="24"/>
                  </w:rPr>
                  <w:t>OFFICIAL RESPONSIBLE</w:t>
                </w:r>
              </w:p>
            </w:tc>
            <w:tc>
              <w:tcPr>
                <w:tcW w:w="1291" w:type="dxa"/>
              </w:tcPr>
              <w:p w:rsidR="00F07380" w:rsidRPr="000B6463" w:rsidRDefault="00F07380" w:rsidP="002B0C3D">
                <w:pPr>
                  <w:spacing w:before="0" w:after="0" w:line="360" w:lineRule="auto"/>
                  <w:jc w:val="both"/>
                  <w:rPr>
                    <w:b/>
                    <w:sz w:val="24"/>
                    <w:szCs w:val="24"/>
                  </w:rPr>
                </w:pPr>
                <w:r w:rsidRPr="000B6463">
                  <w:rPr>
                    <w:b/>
                    <w:sz w:val="24"/>
                    <w:szCs w:val="24"/>
                  </w:rPr>
                  <w:t>NUMBER OF DAYS</w:t>
                </w:r>
              </w:p>
            </w:tc>
            <w:tc>
              <w:tcPr>
                <w:tcW w:w="1555" w:type="dxa"/>
              </w:tcPr>
              <w:p w:rsidR="00F07380" w:rsidRPr="000B6463" w:rsidRDefault="00F07380" w:rsidP="002B0C3D">
                <w:pPr>
                  <w:spacing w:before="0" w:after="0" w:line="360" w:lineRule="auto"/>
                  <w:jc w:val="both"/>
                  <w:rPr>
                    <w:b/>
                    <w:sz w:val="24"/>
                    <w:szCs w:val="24"/>
                  </w:rPr>
                </w:pPr>
                <w:r w:rsidRPr="000B6463">
                  <w:rPr>
                    <w:b/>
                    <w:sz w:val="24"/>
                    <w:szCs w:val="24"/>
                  </w:rPr>
                  <w:t>COACHING DATES</w:t>
                </w:r>
              </w:p>
            </w:tc>
            <w:tc>
              <w:tcPr>
                <w:tcW w:w="1494" w:type="dxa"/>
              </w:tcPr>
              <w:p w:rsidR="00F07380" w:rsidRPr="000B6463" w:rsidRDefault="00F07380" w:rsidP="002B0C3D">
                <w:pPr>
                  <w:spacing w:before="0" w:after="0" w:line="360" w:lineRule="auto"/>
                  <w:jc w:val="both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VENUE</w:t>
                </w:r>
              </w:p>
            </w:tc>
          </w:tr>
          <w:tr w:rsidR="00F07380" w:rsidTr="00910274">
            <w:tc>
              <w:tcPr>
                <w:tcW w:w="197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Academia</w:t>
                </w:r>
              </w:p>
            </w:tc>
            <w:tc>
              <w:tcPr>
                <w:tcW w:w="1446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220</w:t>
                </w:r>
              </w:p>
            </w:tc>
            <w:tc>
              <w:tcPr>
                <w:tcW w:w="197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Bongani</w:t>
                </w:r>
              </w:p>
            </w:tc>
            <w:tc>
              <w:tcPr>
                <w:tcW w:w="1291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2</w:t>
                </w:r>
              </w:p>
            </w:tc>
            <w:tc>
              <w:tcPr>
                <w:tcW w:w="155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22-23 May 2019</w:t>
                </w:r>
              </w:p>
            </w:tc>
            <w:tc>
              <w:tcPr>
                <w:tcW w:w="1494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F07380">
                  <w:rPr>
                    <w:b/>
                  </w:rPr>
                  <w:t>LAPA</w:t>
                </w:r>
              </w:p>
              <w:p w:rsidR="001F78EF" w:rsidRPr="00F07380" w:rsidRDefault="001F78EF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1F78EF">
                  <w:rPr>
                    <w:b/>
                    <w:color w:val="FF0000"/>
                  </w:rPr>
                  <w:t>DONE</w:t>
                </w:r>
              </w:p>
            </w:tc>
          </w:tr>
          <w:tr w:rsidR="00F07380" w:rsidTr="00910274">
            <w:tc>
              <w:tcPr>
                <w:tcW w:w="197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064645">
                  <w:rPr>
                    <w:b/>
                  </w:rPr>
                  <w:t>Mine Houses</w:t>
                </w:r>
              </w:p>
              <w:p w:rsidR="00F07380" w:rsidRPr="00064645" w:rsidRDefault="00F07380" w:rsidP="00231F08">
                <w:pPr>
                  <w:pStyle w:val="ListParagraph"/>
                  <w:numPr>
                    <w:ilvl w:val="0"/>
                    <w:numId w:val="6"/>
                  </w:numPr>
                  <w:spacing w:before="0" w:after="0" w:line="360" w:lineRule="auto"/>
                  <w:jc w:val="both"/>
                </w:pPr>
                <w:r w:rsidRPr="00064645">
                  <w:t>Uhuru</w:t>
                </w:r>
              </w:p>
              <w:p w:rsidR="00F07380" w:rsidRDefault="00F07380" w:rsidP="00231F08">
                <w:pPr>
                  <w:pStyle w:val="ListParagraph"/>
                  <w:numPr>
                    <w:ilvl w:val="0"/>
                    <w:numId w:val="6"/>
                  </w:numPr>
                  <w:spacing w:before="0" w:after="0" w:line="360" w:lineRule="auto"/>
                  <w:jc w:val="both"/>
                </w:pPr>
                <w:proofErr w:type="spellStart"/>
                <w:r w:rsidRPr="00064645">
                  <w:t>Boiketlong</w:t>
                </w:r>
                <w:proofErr w:type="spellEnd"/>
              </w:p>
              <w:p w:rsidR="00F07380" w:rsidRDefault="00F07380" w:rsidP="00231F08">
                <w:pPr>
                  <w:pStyle w:val="ListParagraph"/>
                  <w:numPr>
                    <w:ilvl w:val="0"/>
                    <w:numId w:val="6"/>
                  </w:numPr>
                  <w:spacing w:before="0" w:after="0" w:line="360" w:lineRule="auto"/>
                  <w:jc w:val="both"/>
                </w:pPr>
                <w:proofErr w:type="spellStart"/>
                <w:r>
                  <w:t>Dikgalala</w:t>
                </w:r>
                <w:proofErr w:type="spellEnd"/>
              </w:p>
              <w:p w:rsidR="00F07380" w:rsidRDefault="00F07380" w:rsidP="00231F08">
                <w:pPr>
                  <w:pStyle w:val="ListParagraph"/>
                  <w:numPr>
                    <w:ilvl w:val="0"/>
                    <w:numId w:val="6"/>
                  </w:numPr>
                  <w:spacing w:before="0" w:after="0" w:line="360" w:lineRule="auto"/>
                  <w:jc w:val="both"/>
                </w:pPr>
                <w:proofErr w:type="spellStart"/>
                <w:r>
                  <w:t>Inkwekwezi</w:t>
                </w:r>
                <w:proofErr w:type="spellEnd"/>
              </w:p>
              <w:p w:rsidR="00F07380" w:rsidRPr="002068E9" w:rsidRDefault="00F07380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2068E9">
                  <w:rPr>
                    <w:b/>
                  </w:rPr>
                  <w:t>TOTAL</w:t>
                </w: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</w:p>
            </w:tc>
            <w:tc>
              <w:tcPr>
                <w:tcW w:w="1446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64</w:t>
                </w: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42</w:t>
                </w: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41</w:t>
                </w: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53</w:t>
                </w:r>
              </w:p>
              <w:p w:rsidR="00F07380" w:rsidRPr="002068E9" w:rsidRDefault="00F07380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2068E9">
                  <w:rPr>
                    <w:b/>
                  </w:rPr>
                  <w:t>200</w:t>
                </w:r>
              </w:p>
            </w:tc>
            <w:tc>
              <w:tcPr>
                <w:tcW w:w="197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proofErr w:type="spellStart"/>
                <w:r>
                  <w:t>Dorah</w:t>
                </w:r>
                <w:proofErr w:type="spellEnd"/>
              </w:p>
            </w:tc>
            <w:tc>
              <w:tcPr>
                <w:tcW w:w="1291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2</w:t>
                </w:r>
              </w:p>
            </w:tc>
            <w:tc>
              <w:tcPr>
                <w:tcW w:w="155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27&amp;28</w:t>
                </w:r>
              </w:p>
            </w:tc>
            <w:tc>
              <w:tcPr>
                <w:tcW w:w="1494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F07380">
                  <w:rPr>
                    <w:b/>
                  </w:rPr>
                  <w:t>LAPA</w:t>
                </w:r>
              </w:p>
              <w:p w:rsidR="001F78EF" w:rsidRPr="00F07380" w:rsidRDefault="001F78EF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1F78EF">
                  <w:rPr>
                    <w:b/>
                    <w:color w:val="FF0000"/>
                  </w:rPr>
                  <w:t>DONE</w:t>
                </w:r>
              </w:p>
            </w:tc>
          </w:tr>
          <w:tr w:rsidR="00F07380" w:rsidTr="00910274">
            <w:tc>
              <w:tcPr>
                <w:tcW w:w="197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proofErr w:type="spellStart"/>
                <w:r>
                  <w:t>Elrina</w:t>
                </w:r>
                <w:proofErr w:type="spellEnd"/>
                <w:r>
                  <w:t xml:space="preserve"> </w:t>
                </w: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 xml:space="preserve">Granada </w:t>
                </w:r>
              </w:p>
              <w:p w:rsidR="00F07380" w:rsidRPr="000551B9" w:rsidRDefault="00F07380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0551B9">
                  <w:rPr>
                    <w:b/>
                  </w:rPr>
                  <w:t>TOTAL</w:t>
                </w:r>
              </w:p>
            </w:tc>
            <w:tc>
              <w:tcPr>
                <w:tcW w:w="1446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7</w:t>
                </w: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54</w:t>
                </w:r>
              </w:p>
              <w:p w:rsidR="00F07380" w:rsidRPr="000551B9" w:rsidRDefault="00F07380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0551B9">
                  <w:rPr>
                    <w:b/>
                  </w:rPr>
                  <w:t>93</w:t>
                </w:r>
              </w:p>
            </w:tc>
            <w:tc>
              <w:tcPr>
                <w:tcW w:w="197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 xml:space="preserve">Violet </w:t>
                </w:r>
              </w:p>
            </w:tc>
            <w:tc>
              <w:tcPr>
                <w:tcW w:w="1291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1</w:t>
                </w:r>
              </w:p>
            </w:tc>
            <w:tc>
              <w:tcPr>
                <w:tcW w:w="155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29 May 2019</w:t>
                </w:r>
              </w:p>
            </w:tc>
            <w:tc>
              <w:tcPr>
                <w:tcW w:w="1494" w:type="dxa"/>
              </w:tcPr>
              <w:p w:rsidR="00F07380" w:rsidRPr="00F07380" w:rsidRDefault="001F78EF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1F78EF">
                  <w:rPr>
                    <w:b/>
                    <w:color w:val="FF0000"/>
                  </w:rPr>
                  <w:t>DONE</w:t>
                </w:r>
              </w:p>
            </w:tc>
          </w:tr>
          <w:tr w:rsidR="00F07380" w:rsidTr="00910274">
            <w:tc>
              <w:tcPr>
                <w:tcW w:w="197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proofErr w:type="spellStart"/>
                <w:r>
                  <w:t>Educity</w:t>
                </w:r>
                <w:proofErr w:type="spellEnd"/>
              </w:p>
            </w:tc>
            <w:tc>
              <w:tcPr>
                <w:tcW w:w="1446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120</w:t>
                </w:r>
              </w:p>
            </w:tc>
            <w:tc>
              <w:tcPr>
                <w:tcW w:w="197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Maureen</w:t>
                </w:r>
              </w:p>
            </w:tc>
            <w:tc>
              <w:tcPr>
                <w:tcW w:w="1291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1</w:t>
                </w:r>
              </w:p>
            </w:tc>
            <w:tc>
              <w:tcPr>
                <w:tcW w:w="1555" w:type="dxa"/>
              </w:tcPr>
              <w:p w:rsidR="00F07380" w:rsidRDefault="00F07380" w:rsidP="00F07380">
                <w:pPr>
                  <w:spacing w:before="0" w:after="0" w:line="360" w:lineRule="auto"/>
                  <w:jc w:val="both"/>
                </w:pPr>
                <w:r>
                  <w:t>30 May 2019</w:t>
                </w:r>
              </w:p>
            </w:tc>
            <w:tc>
              <w:tcPr>
                <w:tcW w:w="1494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F07380">
                  <w:rPr>
                    <w:b/>
                  </w:rPr>
                  <w:t>SCIENCE PARK LECTURE ROOMS</w:t>
                </w:r>
              </w:p>
              <w:p w:rsidR="001F78EF" w:rsidRPr="00F07380" w:rsidRDefault="001F78EF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 w:rsidRPr="001F78EF">
                  <w:rPr>
                    <w:b/>
                    <w:color w:val="FF0000"/>
                  </w:rPr>
                  <w:t>DONE</w:t>
                </w:r>
              </w:p>
            </w:tc>
          </w:tr>
          <w:tr w:rsidR="00F07380" w:rsidTr="00910274">
            <w:tc>
              <w:tcPr>
                <w:tcW w:w="1975" w:type="dxa"/>
              </w:tcPr>
              <w:p w:rsidR="00F07380" w:rsidRPr="0030274B" w:rsidRDefault="00F07380" w:rsidP="002B0C3D">
                <w:pPr>
                  <w:spacing w:before="0" w:after="0" w:line="360" w:lineRule="auto"/>
                  <w:jc w:val="both"/>
                </w:pPr>
                <w:r w:rsidRPr="0030274B">
                  <w:t>Santa Marina</w:t>
                </w:r>
              </w:p>
            </w:tc>
            <w:tc>
              <w:tcPr>
                <w:tcW w:w="1446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120</w:t>
                </w:r>
              </w:p>
            </w:tc>
            <w:tc>
              <w:tcPr>
                <w:tcW w:w="197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Senzo</w:t>
                </w:r>
              </w:p>
            </w:tc>
            <w:tc>
              <w:tcPr>
                <w:tcW w:w="1291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1</w:t>
                </w:r>
              </w:p>
            </w:tc>
            <w:tc>
              <w:tcPr>
                <w:tcW w:w="1555" w:type="dxa"/>
              </w:tcPr>
              <w:p w:rsidR="00F07380" w:rsidRDefault="001F78EF" w:rsidP="002B0C3D">
                <w:pPr>
                  <w:spacing w:before="0" w:after="0" w:line="360" w:lineRule="auto"/>
                  <w:jc w:val="both"/>
                </w:pPr>
                <w:r>
                  <w:t>3</w:t>
                </w:r>
                <w:r w:rsidR="00F07380">
                  <w:t xml:space="preserve"> June 2019</w:t>
                </w:r>
              </w:p>
            </w:tc>
            <w:tc>
              <w:tcPr>
                <w:tcW w:w="1494" w:type="dxa"/>
              </w:tcPr>
              <w:p w:rsidR="00F07380" w:rsidRPr="00F07380" w:rsidRDefault="0008710C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SANTA MARINA</w:t>
                </w:r>
              </w:p>
            </w:tc>
          </w:tr>
          <w:tr w:rsidR="00F07380" w:rsidTr="00910274">
            <w:tc>
              <w:tcPr>
                <w:tcW w:w="1975" w:type="dxa"/>
              </w:tcPr>
              <w:p w:rsidR="003C1800" w:rsidRDefault="00F07380" w:rsidP="002B0C3D">
                <w:pPr>
                  <w:spacing w:before="0" w:after="0" w:line="360" w:lineRule="auto"/>
                  <w:jc w:val="both"/>
                </w:pPr>
                <w:proofErr w:type="spellStart"/>
                <w:r>
                  <w:t>Marchel</w:t>
                </w:r>
                <w:proofErr w:type="spellEnd"/>
                <w:r>
                  <w:t xml:space="preserve"> Court</w:t>
                </w:r>
              </w:p>
              <w:p w:rsidR="003C1800" w:rsidRDefault="003C1800" w:rsidP="003C1800">
                <w:pPr>
                  <w:spacing w:before="0" w:after="0" w:line="360" w:lineRule="auto"/>
                  <w:jc w:val="both"/>
                </w:pPr>
                <w:proofErr w:type="spellStart"/>
                <w:r>
                  <w:t>GaMahlanga</w:t>
                </w:r>
                <w:proofErr w:type="spellEnd"/>
              </w:p>
            </w:tc>
            <w:tc>
              <w:tcPr>
                <w:tcW w:w="1446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79</w:t>
                </w:r>
              </w:p>
              <w:p w:rsidR="003C1800" w:rsidRDefault="003C1800" w:rsidP="002B0C3D">
                <w:pPr>
                  <w:spacing w:before="0" w:after="0" w:line="360" w:lineRule="auto"/>
                  <w:jc w:val="both"/>
                </w:pPr>
                <w:r>
                  <w:t>32</w:t>
                </w:r>
              </w:p>
            </w:tc>
            <w:tc>
              <w:tcPr>
                <w:tcW w:w="197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 xml:space="preserve">Violet </w:t>
                </w:r>
              </w:p>
            </w:tc>
            <w:tc>
              <w:tcPr>
                <w:tcW w:w="1291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1</w:t>
                </w:r>
              </w:p>
            </w:tc>
            <w:tc>
              <w:tcPr>
                <w:tcW w:w="1555" w:type="dxa"/>
              </w:tcPr>
              <w:p w:rsidR="00F07380" w:rsidRDefault="001F78EF" w:rsidP="002B0C3D">
                <w:pPr>
                  <w:spacing w:before="0" w:after="0" w:line="360" w:lineRule="auto"/>
                  <w:jc w:val="both"/>
                </w:pPr>
                <w:r>
                  <w:t>4 June 2019</w:t>
                </w:r>
              </w:p>
            </w:tc>
            <w:tc>
              <w:tcPr>
                <w:tcW w:w="1494" w:type="dxa"/>
              </w:tcPr>
              <w:p w:rsidR="00F07380" w:rsidRPr="00F07380" w:rsidRDefault="00D421EC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GAMAHLANGA</w:t>
                </w:r>
              </w:p>
            </w:tc>
          </w:tr>
          <w:tr w:rsidR="00B93F36" w:rsidTr="00910274">
            <w:tc>
              <w:tcPr>
                <w:tcW w:w="1975" w:type="dxa"/>
              </w:tcPr>
              <w:p w:rsidR="00B93F36" w:rsidRDefault="00B93F36" w:rsidP="002B0C3D">
                <w:pPr>
                  <w:spacing w:before="0" w:after="0" w:line="360" w:lineRule="auto"/>
                  <w:jc w:val="both"/>
                </w:pPr>
                <w:r>
                  <w:t>Park Village</w:t>
                </w:r>
              </w:p>
            </w:tc>
            <w:tc>
              <w:tcPr>
                <w:tcW w:w="1446" w:type="dxa"/>
              </w:tcPr>
              <w:p w:rsidR="00B93F36" w:rsidRDefault="00B93F36" w:rsidP="002B0C3D">
                <w:pPr>
                  <w:spacing w:before="0" w:after="0" w:line="360" w:lineRule="auto"/>
                  <w:jc w:val="both"/>
                </w:pPr>
                <w:r>
                  <w:t>250</w:t>
                </w:r>
              </w:p>
            </w:tc>
            <w:tc>
              <w:tcPr>
                <w:tcW w:w="1975" w:type="dxa"/>
              </w:tcPr>
              <w:p w:rsidR="00B93F36" w:rsidRDefault="00B93F36" w:rsidP="002B0C3D">
                <w:pPr>
                  <w:spacing w:before="0" w:after="0" w:line="360" w:lineRule="auto"/>
                  <w:jc w:val="both"/>
                </w:pPr>
                <w:r>
                  <w:t xml:space="preserve">Selby </w:t>
                </w:r>
              </w:p>
            </w:tc>
            <w:tc>
              <w:tcPr>
                <w:tcW w:w="1291" w:type="dxa"/>
              </w:tcPr>
              <w:p w:rsidR="00B93F36" w:rsidRDefault="00B93F36" w:rsidP="002B0C3D">
                <w:pPr>
                  <w:spacing w:before="0" w:after="0" w:line="360" w:lineRule="auto"/>
                  <w:jc w:val="both"/>
                </w:pPr>
                <w:r>
                  <w:t>2</w:t>
                </w:r>
              </w:p>
            </w:tc>
            <w:tc>
              <w:tcPr>
                <w:tcW w:w="1555" w:type="dxa"/>
              </w:tcPr>
              <w:p w:rsidR="00B93F36" w:rsidRPr="00D421EC" w:rsidRDefault="00B93F36" w:rsidP="002B0C3D">
                <w:pPr>
                  <w:spacing w:before="0" w:after="0" w:line="360" w:lineRule="auto"/>
                  <w:jc w:val="both"/>
                  <w:rPr>
                    <w:color w:val="C00000"/>
                  </w:rPr>
                </w:pPr>
                <w:r w:rsidRPr="00D421EC">
                  <w:rPr>
                    <w:color w:val="C00000"/>
                  </w:rPr>
                  <w:t xml:space="preserve">Next semester </w:t>
                </w:r>
              </w:p>
            </w:tc>
            <w:tc>
              <w:tcPr>
                <w:tcW w:w="1494" w:type="dxa"/>
              </w:tcPr>
              <w:p w:rsidR="00B93F36" w:rsidRDefault="00B93F36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PARK VILLAGE</w:t>
                </w:r>
              </w:p>
            </w:tc>
          </w:tr>
          <w:tr w:rsidR="00B93F36" w:rsidTr="00910274">
            <w:tc>
              <w:tcPr>
                <w:tcW w:w="1975" w:type="dxa"/>
              </w:tcPr>
              <w:p w:rsidR="00B93F36" w:rsidRDefault="00B93F36" w:rsidP="002B0C3D">
                <w:pPr>
                  <w:spacing w:before="0" w:after="0" w:line="360" w:lineRule="auto"/>
                  <w:jc w:val="both"/>
                </w:pPr>
                <w:proofErr w:type="spellStart"/>
                <w:r>
                  <w:t>Amberfield</w:t>
                </w:r>
                <w:proofErr w:type="spellEnd"/>
              </w:p>
            </w:tc>
            <w:tc>
              <w:tcPr>
                <w:tcW w:w="1446" w:type="dxa"/>
              </w:tcPr>
              <w:p w:rsidR="00B93F36" w:rsidRDefault="00B93F36" w:rsidP="002B0C3D">
                <w:pPr>
                  <w:spacing w:before="0" w:after="0" w:line="360" w:lineRule="auto"/>
                  <w:jc w:val="both"/>
                </w:pPr>
                <w:r>
                  <w:t>249</w:t>
                </w:r>
              </w:p>
            </w:tc>
            <w:tc>
              <w:tcPr>
                <w:tcW w:w="1975" w:type="dxa"/>
              </w:tcPr>
              <w:p w:rsidR="00B93F36" w:rsidRDefault="00B93F36" w:rsidP="002B0C3D">
                <w:pPr>
                  <w:spacing w:before="0" w:after="0" w:line="360" w:lineRule="auto"/>
                  <w:jc w:val="both"/>
                </w:pPr>
                <w:r>
                  <w:t xml:space="preserve">Peter </w:t>
                </w:r>
              </w:p>
            </w:tc>
            <w:tc>
              <w:tcPr>
                <w:tcW w:w="1291" w:type="dxa"/>
              </w:tcPr>
              <w:p w:rsidR="00B93F36" w:rsidRDefault="00B93F36" w:rsidP="002B0C3D">
                <w:pPr>
                  <w:spacing w:before="0" w:after="0" w:line="360" w:lineRule="auto"/>
                  <w:jc w:val="both"/>
                </w:pPr>
                <w:r>
                  <w:t>2</w:t>
                </w:r>
              </w:p>
            </w:tc>
            <w:tc>
              <w:tcPr>
                <w:tcW w:w="1555" w:type="dxa"/>
              </w:tcPr>
              <w:p w:rsidR="00B93F36" w:rsidRPr="00D421EC" w:rsidRDefault="00B93F36" w:rsidP="002B0C3D">
                <w:pPr>
                  <w:spacing w:before="0" w:after="0" w:line="360" w:lineRule="auto"/>
                  <w:jc w:val="both"/>
                  <w:rPr>
                    <w:color w:val="C00000"/>
                  </w:rPr>
                </w:pPr>
                <w:r w:rsidRPr="00D421EC">
                  <w:rPr>
                    <w:color w:val="C00000"/>
                  </w:rPr>
                  <w:t xml:space="preserve">Next Semester </w:t>
                </w:r>
              </w:p>
            </w:tc>
            <w:tc>
              <w:tcPr>
                <w:tcW w:w="1494" w:type="dxa"/>
              </w:tcPr>
              <w:p w:rsidR="00B93F36" w:rsidRDefault="00B93F36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AMBERFIELD</w:t>
                </w:r>
              </w:p>
            </w:tc>
          </w:tr>
          <w:tr w:rsidR="00F07380" w:rsidTr="00910274">
            <w:tc>
              <w:tcPr>
                <w:tcW w:w="197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 xml:space="preserve"> Good Year </w:t>
                </w:r>
              </w:p>
            </w:tc>
            <w:tc>
              <w:tcPr>
                <w:tcW w:w="1446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106</w:t>
                </w:r>
              </w:p>
            </w:tc>
            <w:tc>
              <w:tcPr>
                <w:tcW w:w="197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 xml:space="preserve">Senzo </w:t>
                </w:r>
              </w:p>
            </w:tc>
            <w:tc>
              <w:tcPr>
                <w:tcW w:w="1291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1</w:t>
                </w:r>
              </w:p>
            </w:tc>
            <w:tc>
              <w:tcPr>
                <w:tcW w:w="1555" w:type="dxa"/>
              </w:tcPr>
              <w:p w:rsidR="00F07380" w:rsidRPr="00D421EC" w:rsidRDefault="0008710C" w:rsidP="002B0C3D">
                <w:pPr>
                  <w:spacing w:before="0" w:after="0" w:line="360" w:lineRule="auto"/>
                  <w:jc w:val="both"/>
                  <w:rPr>
                    <w:color w:val="C00000"/>
                  </w:rPr>
                </w:pPr>
                <w:r w:rsidRPr="00D421EC">
                  <w:rPr>
                    <w:color w:val="C00000"/>
                  </w:rPr>
                  <w:t>Next Semester</w:t>
                </w:r>
              </w:p>
            </w:tc>
            <w:tc>
              <w:tcPr>
                <w:tcW w:w="1494" w:type="dxa"/>
              </w:tcPr>
              <w:p w:rsidR="00F07380" w:rsidRPr="00F07380" w:rsidRDefault="0008710C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GOOD YEAR HUB</w:t>
                </w:r>
              </w:p>
            </w:tc>
          </w:tr>
          <w:tr w:rsidR="00F07380" w:rsidTr="00910274">
            <w:tc>
              <w:tcPr>
                <w:tcW w:w="197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proofErr w:type="spellStart"/>
                <w:r>
                  <w:t>Kutlwanong</w:t>
                </w:r>
                <w:proofErr w:type="spellEnd"/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proofErr w:type="spellStart"/>
                <w:r>
                  <w:t>Meloding</w:t>
                </w:r>
                <w:proofErr w:type="spellEnd"/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proofErr w:type="spellStart"/>
                <w:r>
                  <w:t>Khomanani</w:t>
                </w:r>
                <w:proofErr w:type="spellEnd"/>
                <w:r>
                  <w:t xml:space="preserve"> </w:t>
                </w:r>
              </w:p>
              <w:p w:rsidR="00F07380" w:rsidRDefault="005369F1" w:rsidP="002B0C3D">
                <w:pPr>
                  <w:spacing w:before="0" w:after="0" w:line="360" w:lineRule="auto"/>
                  <w:jc w:val="both"/>
                </w:pPr>
                <w:r>
                  <w:t>Varsity Lofts</w:t>
                </w:r>
              </w:p>
            </w:tc>
            <w:tc>
              <w:tcPr>
                <w:tcW w:w="1446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72</w:t>
                </w: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50</w:t>
                </w: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68</w:t>
                </w:r>
              </w:p>
              <w:p w:rsidR="005369F1" w:rsidRDefault="005369F1" w:rsidP="002B0C3D">
                <w:pPr>
                  <w:spacing w:before="0" w:after="0" w:line="360" w:lineRule="auto"/>
                  <w:jc w:val="both"/>
                </w:pPr>
                <w:r>
                  <w:t>27</w:t>
                </w:r>
              </w:p>
              <w:p w:rsidR="00F07380" w:rsidRDefault="005369F1" w:rsidP="002B0C3D">
                <w:pPr>
                  <w:spacing w:before="0" w:after="0" w:line="360" w:lineRule="auto"/>
                  <w:jc w:val="both"/>
                </w:pPr>
                <w:r>
                  <w:t>Total =217</w:t>
                </w:r>
              </w:p>
              <w:p w:rsidR="00F07380" w:rsidRDefault="00F07380" w:rsidP="002B0C3D">
                <w:pPr>
                  <w:spacing w:before="0" w:after="0" w:line="360" w:lineRule="auto"/>
                  <w:jc w:val="both"/>
                </w:pPr>
              </w:p>
            </w:tc>
            <w:tc>
              <w:tcPr>
                <w:tcW w:w="197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 xml:space="preserve">Rhoyda </w:t>
                </w:r>
              </w:p>
            </w:tc>
            <w:tc>
              <w:tcPr>
                <w:tcW w:w="1291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2</w:t>
                </w:r>
              </w:p>
            </w:tc>
            <w:tc>
              <w:tcPr>
                <w:tcW w:w="1555" w:type="dxa"/>
              </w:tcPr>
              <w:p w:rsidR="00F07380" w:rsidRPr="00D421EC" w:rsidRDefault="00F07380" w:rsidP="002B0C3D">
                <w:pPr>
                  <w:spacing w:before="0" w:after="0" w:line="360" w:lineRule="auto"/>
                  <w:jc w:val="both"/>
                  <w:rPr>
                    <w:color w:val="C00000"/>
                  </w:rPr>
                </w:pPr>
                <w:r w:rsidRPr="00D421EC">
                  <w:rPr>
                    <w:color w:val="C00000"/>
                  </w:rPr>
                  <w:t>Next semester</w:t>
                </w:r>
              </w:p>
            </w:tc>
            <w:tc>
              <w:tcPr>
                <w:tcW w:w="1494" w:type="dxa"/>
              </w:tcPr>
              <w:p w:rsidR="00F07380" w:rsidRPr="00F07380" w:rsidRDefault="0008710C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LAPA</w:t>
                </w:r>
              </w:p>
            </w:tc>
          </w:tr>
          <w:tr w:rsidR="00F07380" w:rsidTr="00910274">
            <w:tc>
              <w:tcPr>
                <w:tcW w:w="1975" w:type="dxa"/>
              </w:tcPr>
              <w:p w:rsidR="00F07380" w:rsidRDefault="000C181E" w:rsidP="00B93F36">
                <w:pPr>
                  <w:spacing w:before="0" w:after="0" w:line="360" w:lineRule="auto"/>
                  <w:jc w:val="both"/>
                </w:pPr>
                <w:r>
                  <w:t>Bedworth Park Residences</w:t>
                </w:r>
              </w:p>
            </w:tc>
            <w:tc>
              <w:tcPr>
                <w:tcW w:w="1446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27+</w:t>
                </w:r>
              </w:p>
            </w:tc>
            <w:tc>
              <w:tcPr>
                <w:tcW w:w="1975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Life</w:t>
                </w:r>
              </w:p>
            </w:tc>
            <w:tc>
              <w:tcPr>
                <w:tcW w:w="1291" w:type="dxa"/>
              </w:tcPr>
              <w:p w:rsidR="00F07380" w:rsidRDefault="00F07380" w:rsidP="002B0C3D">
                <w:pPr>
                  <w:spacing w:before="0" w:after="0" w:line="360" w:lineRule="auto"/>
                  <w:jc w:val="both"/>
                </w:pPr>
                <w:r>
                  <w:t>1</w:t>
                </w:r>
              </w:p>
            </w:tc>
            <w:tc>
              <w:tcPr>
                <w:tcW w:w="1555" w:type="dxa"/>
              </w:tcPr>
              <w:p w:rsidR="00F07380" w:rsidRPr="00D421EC" w:rsidRDefault="001F78EF" w:rsidP="002B0C3D">
                <w:pPr>
                  <w:spacing w:before="0" w:after="0" w:line="360" w:lineRule="auto"/>
                  <w:jc w:val="both"/>
                  <w:rPr>
                    <w:color w:val="C00000"/>
                  </w:rPr>
                </w:pPr>
                <w:r w:rsidRPr="00D421EC">
                  <w:rPr>
                    <w:color w:val="C00000"/>
                  </w:rPr>
                  <w:t>Next semester</w:t>
                </w:r>
              </w:p>
            </w:tc>
            <w:tc>
              <w:tcPr>
                <w:tcW w:w="1494" w:type="dxa"/>
              </w:tcPr>
              <w:p w:rsidR="00F07380" w:rsidRPr="00F07380" w:rsidRDefault="001F78EF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TBA</w:t>
                </w:r>
              </w:p>
            </w:tc>
          </w:tr>
          <w:tr w:rsidR="000C181E" w:rsidTr="00910274">
            <w:tc>
              <w:tcPr>
                <w:tcW w:w="1975" w:type="dxa"/>
              </w:tcPr>
              <w:p w:rsidR="000C181E" w:rsidRDefault="000C181E" w:rsidP="002B0C3D">
                <w:pPr>
                  <w:spacing w:before="0" w:after="0" w:line="360" w:lineRule="auto"/>
                  <w:jc w:val="both"/>
                </w:pPr>
                <w:r>
                  <w:t xml:space="preserve">Students with Disabilities </w:t>
                </w:r>
              </w:p>
            </w:tc>
            <w:tc>
              <w:tcPr>
                <w:tcW w:w="1446" w:type="dxa"/>
              </w:tcPr>
              <w:p w:rsidR="000C181E" w:rsidRDefault="000C181E" w:rsidP="002B0C3D">
                <w:pPr>
                  <w:spacing w:before="0" w:after="0" w:line="360" w:lineRule="auto"/>
                  <w:jc w:val="both"/>
                </w:pPr>
              </w:p>
            </w:tc>
            <w:tc>
              <w:tcPr>
                <w:tcW w:w="1975" w:type="dxa"/>
              </w:tcPr>
              <w:p w:rsidR="000C181E" w:rsidRDefault="00B93F36" w:rsidP="002B0C3D">
                <w:pPr>
                  <w:spacing w:before="0" w:after="0" w:line="360" w:lineRule="auto"/>
                  <w:jc w:val="both"/>
                </w:pPr>
                <w:r>
                  <w:t xml:space="preserve">Welfare Department </w:t>
                </w:r>
              </w:p>
            </w:tc>
            <w:tc>
              <w:tcPr>
                <w:tcW w:w="1291" w:type="dxa"/>
              </w:tcPr>
              <w:p w:rsidR="000C181E" w:rsidRDefault="00B93F36" w:rsidP="002B0C3D">
                <w:pPr>
                  <w:spacing w:before="0" w:after="0" w:line="360" w:lineRule="auto"/>
                  <w:jc w:val="both"/>
                </w:pPr>
                <w:r>
                  <w:t>1</w:t>
                </w:r>
              </w:p>
            </w:tc>
            <w:tc>
              <w:tcPr>
                <w:tcW w:w="1555" w:type="dxa"/>
              </w:tcPr>
              <w:p w:rsidR="000C181E" w:rsidRPr="00D421EC" w:rsidRDefault="00B93F36" w:rsidP="002B0C3D">
                <w:pPr>
                  <w:spacing w:before="0" w:after="0" w:line="360" w:lineRule="auto"/>
                  <w:jc w:val="both"/>
                  <w:rPr>
                    <w:color w:val="C00000"/>
                  </w:rPr>
                </w:pPr>
                <w:r w:rsidRPr="00D421EC">
                  <w:rPr>
                    <w:color w:val="C00000"/>
                  </w:rPr>
                  <w:t>Next Semester</w:t>
                </w:r>
              </w:p>
            </w:tc>
            <w:tc>
              <w:tcPr>
                <w:tcW w:w="1494" w:type="dxa"/>
              </w:tcPr>
              <w:p w:rsidR="000C181E" w:rsidRDefault="00B93F36" w:rsidP="002B0C3D">
                <w:pPr>
                  <w:spacing w:before="0" w:after="0" w:line="360" w:lineRule="auto"/>
                  <w:jc w:val="both"/>
                  <w:rPr>
                    <w:b/>
                  </w:rPr>
                </w:pPr>
                <w:r>
                  <w:rPr>
                    <w:b/>
                  </w:rPr>
                  <w:t>TBA</w:t>
                </w:r>
              </w:p>
            </w:tc>
          </w:tr>
        </w:tbl>
        <w:p w:rsidR="00231F08" w:rsidRDefault="00231F08" w:rsidP="00231F08">
          <w:pPr>
            <w:spacing w:before="0" w:after="0" w:line="360" w:lineRule="auto"/>
            <w:jc w:val="both"/>
          </w:pPr>
        </w:p>
        <w:p w:rsidR="00231F08" w:rsidRDefault="00231F08" w:rsidP="00231F08">
          <w:pPr>
            <w:spacing w:before="0" w:after="0" w:line="360" w:lineRule="auto"/>
            <w:jc w:val="both"/>
            <w:rPr>
              <w:b/>
              <w:sz w:val="28"/>
              <w:szCs w:val="28"/>
            </w:rPr>
          </w:pPr>
          <w:r w:rsidRPr="00231F08">
            <w:rPr>
              <w:b/>
              <w:sz w:val="28"/>
              <w:szCs w:val="28"/>
            </w:rPr>
            <w:t>THANK YOU</w:t>
          </w:r>
        </w:p>
        <w:p w:rsidR="00231F08" w:rsidRDefault="00231F08" w:rsidP="00231F08">
          <w:pPr>
            <w:spacing w:before="0" w:after="0" w:line="360" w:lineRule="auto"/>
            <w:jc w:val="both"/>
            <w:rPr>
              <w:b/>
              <w:sz w:val="22"/>
            </w:rPr>
          </w:pPr>
        </w:p>
        <w:p w:rsidR="00231F08" w:rsidRDefault="00231F08" w:rsidP="00231F08">
          <w:pPr>
            <w:spacing w:before="0" w:after="0" w:line="360" w:lineRule="auto"/>
            <w:jc w:val="both"/>
            <w:rPr>
              <w:b/>
              <w:sz w:val="22"/>
            </w:rPr>
          </w:pPr>
        </w:p>
        <w:p w:rsidR="00231F08" w:rsidRDefault="00231F08" w:rsidP="00231F08">
          <w:pPr>
            <w:spacing w:before="0" w:after="0" w:line="360" w:lineRule="auto"/>
            <w:jc w:val="both"/>
            <w:rPr>
              <w:b/>
              <w:sz w:val="22"/>
            </w:rPr>
          </w:pPr>
        </w:p>
        <w:p w:rsidR="00231F08" w:rsidRDefault="00231F08" w:rsidP="00231F08">
          <w:pPr>
            <w:spacing w:before="0" w:after="0" w:line="360" w:lineRule="auto"/>
            <w:jc w:val="both"/>
            <w:rPr>
              <w:b/>
              <w:sz w:val="22"/>
            </w:rPr>
          </w:pPr>
          <w:r>
            <w:rPr>
              <w:b/>
              <w:sz w:val="22"/>
            </w:rPr>
            <w:t>WELFARE MANAGER (RESIDENCES)</w:t>
          </w:r>
        </w:p>
        <w:p w:rsidR="00231F08" w:rsidRPr="00231F08" w:rsidRDefault="00231F08" w:rsidP="00231F08">
          <w:pPr>
            <w:spacing w:before="0" w:after="0" w:line="360" w:lineRule="auto"/>
            <w:jc w:val="both"/>
            <w:rPr>
              <w:b/>
              <w:sz w:val="22"/>
            </w:rPr>
          </w:pPr>
          <w:r>
            <w:rPr>
              <w:b/>
              <w:sz w:val="22"/>
            </w:rPr>
            <w:t>Mme Faith Mocoancoeng</w:t>
          </w:r>
        </w:p>
        <w:p w:rsidR="00231F08" w:rsidRDefault="00F16835" w:rsidP="00231F08">
          <w:pPr>
            <w:spacing w:before="0" w:after="0" w:line="360" w:lineRule="auto"/>
            <w:jc w:val="both"/>
          </w:pPr>
        </w:p>
      </w:sdtContent>
    </w:sdt>
    <w:p w:rsidR="00231F08" w:rsidRDefault="00231F08" w:rsidP="00231F08">
      <w:pPr>
        <w:spacing w:before="0" w:after="0" w:line="360" w:lineRule="auto"/>
        <w:jc w:val="both"/>
      </w:pPr>
    </w:p>
    <w:permEnd w:id="366937204"/>
    <w:p w:rsidR="00CD3253" w:rsidRPr="00CD3253" w:rsidRDefault="00CD3253" w:rsidP="00377178">
      <w:pPr>
        <w:rPr>
          <w:sz w:val="22"/>
        </w:rPr>
      </w:pPr>
    </w:p>
    <w:sectPr w:rsidR="00CD3253" w:rsidRPr="00CD3253" w:rsidSect="00E0312A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835" w:rsidRDefault="00F16835" w:rsidP="00260C6C">
      <w:pPr>
        <w:spacing w:after="0" w:line="240" w:lineRule="auto"/>
      </w:pPr>
      <w:r>
        <w:separator/>
      </w:r>
    </w:p>
  </w:endnote>
  <w:endnote w:type="continuationSeparator" w:id="0">
    <w:p w:rsidR="00F16835" w:rsidRDefault="00F16835" w:rsidP="0026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-Condensed-Normal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9157583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:rsidR="00E0312A" w:rsidRDefault="00937F0D" w:rsidP="00E0312A">
        <w:pPr>
          <w:pStyle w:val="Footer"/>
          <w:spacing w:before="0"/>
          <w:jc w:val="center"/>
          <w:rPr>
            <w:noProof/>
            <w:sz w:val="16"/>
            <w:szCs w:val="16"/>
          </w:rPr>
        </w:pPr>
        <w:r w:rsidRPr="00E0312A">
          <w:rPr>
            <w:sz w:val="16"/>
            <w:szCs w:val="16"/>
          </w:rPr>
          <w:fldChar w:fldCharType="begin"/>
        </w:r>
        <w:r w:rsidR="00E0312A" w:rsidRPr="00E0312A">
          <w:rPr>
            <w:sz w:val="16"/>
            <w:szCs w:val="16"/>
          </w:rPr>
          <w:instrText xml:space="preserve"> PAGE   \* MERGEFORMAT </w:instrText>
        </w:r>
        <w:r w:rsidRPr="00E0312A">
          <w:rPr>
            <w:sz w:val="16"/>
            <w:szCs w:val="16"/>
          </w:rPr>
          <w:fldChar w:fldCharType="separate"/>
        </w:r>
        <w:r w:rsidR="00D421EC">
          <w:rPr>
            <w:noProof/>
            <w:sz w:val="16"/>
            <w:szCs w:val="16"/>
          </w:rPr>
          <w:t>2</w:t>
        </w:r>
        <w:r w:rsidRPr="00E0312A">
          <w:rPr>
            <w:noProof/>
            <w:sz w:val="16"/>
            <w:szCs w:val="16"/>
          </w:rPr>
          <w:fldChar w:fldCharType="end"/>
        </w:r>
      </w:p>
      <w:p w:rsidR="00E0312A" w:rsidRDefault="00E0312A" w:rsidP="00E0312A">
        <w:pPr>
          <w:pStyle w:val="Footer"/>
          <w:spacing w:before="0"/>
          <w:jc w:val="center"/>
          <w:rPr>
            <w:noProof/>
            <w:sz w:val="16"/>
            <w:szCs w:val="16"/>
          </w:rPr>
        </w:pPr>
      </w:p>
      <w:p w:rsidR="0079219B" w:rsidRPr="00173186" w:rsidRDefault="0079219B" w:rsidP="0079219B">
        <w:pPr>
          <w:pStyle w:val="BasicParagraph"/>
          <w:spacing w:before="0" w:line="276" w:lineRule="auto"/>
          <w:jc w:val="center"/>
          <w:rPr>
            <w:rFonts w:ascii="Arial Narrow" w:hAnsi="Arial Narrow" w:cs="Futura-Condensed-Normal"/>
            <w:b/>
            <w:color w:val="1F3C7B"/>
            <w:sz w:val="16"/>
            <w:szCs w:val="16"/>
            <w:lang w:val="en-GB"/>
          </w:rPr>
        </w:pPr>
        <w:r w:rsidRPr="00173186">
          <w:rPr>
            <w:rFonts w:ascii="Arial Narrow" w:hAnsi="Arial Narrow" w:cs="Futura-Condensed-Normal"/>
            <w:b/>
            <w:color w:val="1F3C7B"/>
            <w:sz w:val="16"/>
            <w:szCs w:val="16"/>
            <w:lang w:val="en-GB"/>
          </w:rPr>
          <w:t>Vanderbijlpark Campus - Private Bag X021 - Vanderbijlpark - 1911 - Andries Potgieter Blvd</w:t>
        </w:r>
      </w:p>
      <w:p w:rsidR="00F25808" w:rsidRPr="0079219B" w:rsidRDefault="0079219B" w:rsidP="0079219B">
        <w:pPr>
          <w:spacing w:before="0" w:after="0" w:line="276" w:lineRule="auto"/>
          <w:jc w:val="center"/>
          <w:rPr>
            <w:rFonts w:ascii="Arial Narrow" w:hAnsi="Arial Narrow"/>
            <w:b/>
            <w:sz w:val="16"/>
            <w:szCs w:val="16"/>
          </w:rPr>
        </w:pPr>
        <w:r w:rsidRPr="00173186">
          <w:rPr>
            <w:rFonts w:ascii="Arial Narrow" w:hAnsi="Arial Narrow" w:cs="Futura-Condensed-Normal"/>
            <w:b/>
            <w:color w:val="1F3C7B"/>
            <w:sz w:val="16"/>
            <w:szCs w:val="16"/>
            <w:lang w:val="en-GB"/>
          </w:rPr>
          <w:t>South Africa - Tel: +27(0)16 950 9000 - Fax: +27(0)16 950 9999 - www.vut.ac.za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9034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312A" w:rsidRDefault="00937F0D" w:rsidP="00E0312A">
        <w:pPr>
          <w:pStyle w:val="Footer"/>
          <w:spacing w:before="0"/>
          <w:jc w:val="center"/>
          <w:rPr>
            <w:noProof/>
            <w:sz w:val="16"/>
            <w:szCs w:val="16"/>
          </w:rPr>
        </w:pPr>
        <w:r w:rsidRPr="00E0312A">
          <w:rPr>
            <w:sz w:val="16"/>
            <w:szCs w:val="16"/>
          </w:rPr>
          <w:fldChar w:fldCharType="begin"/>
        </w:r>
        <w:r w:rsidR="00E0312A" w:rsidRPr="00E0312A">
          <w:rPr>
            <w:sz w:val="16"/>
            <w:szCs w:val="16"/>
          </w:rPr>
          <w:instrText xml:space="preserve"> PAGE   \* MERGEFORMAT </w:instrText>
        </w:r>
        <w:r w:rsidRPr="00E0312A">
          <w:rPr>
            <w:sz w:val="16"/>
            <w:szCs w:val="16"/>
          </w:rPr>
          <w:fldChar w:fldCharType="separate"/>
        </w:r>
        <w:r w:rsidR="00D421EC">
          <w:rPr>
            <w:noProof/>
            <w:sz w:val="16"/>
            <w:szCs w:val="16"/>
          </w:rPr>
          <w:t>1</w:t>
        </w:r>
        <w:r w:rsidRPr="00E0312A">
          <w:rPr>
            <w:noProof/>
            <w:sz w:val="16"/>
            <w:szCs w:val="16"/>
          </w:rPr>
          <w:fldChar w:fldCharType="end"/>
        </w:r>
      </w:p>
      <w:p w:rsidR="00E0312A" w:rsidRPr="00173186" w:rsidRDefault="00F16835" w:rsidP="00173186">
        <w:pPr>
          <w:pStyle w:val="Footer"/>
          <w:spacing w:before="0" w:line="276" w:lineRule="auto"/>
          <w:jc w:val="center"/>
          <w:rPr>
            <w:noProof/>
            <w:sz w:val="16"/>
            <w:szCs w:val="16"/>
          </w:rPr>
        </w:pPr>
      </w:p>
    </w:sdtContent>
  </w:sdt>
  <w:p w:rsidR="00E0312A" w:rsidRPr="00173186" w:rsidRDefault="00E0312A" w:rsidP="00173186">
    <w:pPr>
      <w:pStyle w:val="BasicParagraph"/>
      <w:spacing w:before="0" w:line="276" w:lineRule="auto"/>
      <w:jc w:val="center"/>
      <w:rPr>
        <w:rFonts w:ascii="Arial Narrow" w:hAnsi="Arial Narrow" w:cs="Futura-Condensed-Normal"/>
        <w:b/>
        <w:color w:val="1F3C7B"/>
        <w:sz w:val="16"/>
        <w:szCs w:val="16"/>
        <w:lang w:val="en-GB"/>
      </w:rPr>
    </w:pPr>
    <w:r w:rsidRPr="00173186">
      <w:rPr>
        <w:rFonts w:ascii="Arial Narrow" w:hAnsi="Arial Narrow" w:cs="Futura-Condensed-Normal"/>
        <w:b/>
        <w:color w:val="1F3C7B"/>
        <w:sz w:val="16"/>
        <w:szCs w:val="16"/>
        <w:lang w:val="en-GB"/>
      </w:rPr>
      <w:t>Vanderbijlpark Campus - Private Bag X021 - Vanderbijlpark - 1911 - Andries Potgieter Blvd</w:t>
    </w:r>
  </w:p>
  <w:p w:rsidR="00E0312A" w:rsidRPr="00173186" w:rsidRDefault="00E0312A" w:rsidP="00173186">
    <w:pPr>
      <w:spacing w:before="0" w:after="0" w:line="276" w:lineRule="auto"/>
      <w:jc w:val="center"/>
      <w:rPr>
        <w:rFonts w:ascii="Arial Narrow" w:hAnsi="Arial Narrow"/>
        <w:b/>
        <w:sz w:val="16"/>
        <w:szCs w:val="16"/>
      </w:rPr>
    </w:pPr>
    <w:r w:rsidRPr="00173186">
      <w:rPr>
        <w:rFonts w:ascii="Arial Narrow" w:hAnsi="Arial Narrow" w:cs="Futura-Condensed-Normal"/>
        <w:b/>
        <w:color w:val="1F3C7B"/>
        <w:sz w:val="16"/>
        <w:szCs w:val="16"/>
        <w:lang w:val="en-GB"/>
      </w:rPr>
      <w:t>South Africa - Tel: +27(0)16 950 9000 - Fax: +27(0)16 950 9999 - www.vut.ac.za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835" w:rsidRDefault="00F16835" w:rsidP="00260C6C">
      <w:pPr>
        <w:spacing w:after="0" w:line="240" w:lineRule="auto"/>
      </w:pPr>
      <w:r>
        <w:separator/>
      </w:r>
    </w:p>
  </w:footnote>
  <w:footnote w:type="continuationSeparator" w:id="0">
    <w:p w:rsidR="00F16835" w:rsidRDefault="00F16835" w:rsidP="00260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677" w:rsidRDefault="00D56677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553325" cy="2317775"/>
          <wp:effectExtent l="0" t="0" r="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317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F487B"/>
    <w:multiLevelType w:val="hybridMultilevel"/>
    <w:tmpl w:val="D842D53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66370"/>
    <w:multiLevelType w:val="hybridMultilevel"/>
    <w:tmpl w:val="EA7C36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71EA9"/>
    <w:multiLevelType w:val="hybridMultilevel"/>
    <w:tmpl w:val="BFC0DE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6443C"/>
    <w:multiLevelType w:val="hybridMultilevel"/>
    <w:tmpl w:val="FF5E62D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21502"/>
    <w:multiLevelType w:val="hybridMultilevel"/>
    <w:tmpl w:val="E4262B3C"/>
    <w:lvl w:ilvl="0" w:tplc="9AF088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F63F6"/>
    <w:multiLevelType w:val="hybridMultilevel"/>
    <w:tmpl w:val="52526D0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C4"/>
    <w:rsid w:val="0003280B"/>
    <w:rsid w:val="00046905"/>
    <w:rsid w:val="00064FE7"/>
    <w:rsid w:val="0008710C"/>
    <w:rsid w:val="000B6286"/>
    <w:rsid w:val="000C181E"/>
    <w:rsid w:val="00100ED5"/>
    <w:rsid w:val="00107F51"/>
    <w:rsid w:val="00110A96"/>
    <w:rsid w:val="001117B0"/>
    <w:rsid w:val="00111AF4"/>
    <w:rsid w:val="001456E4"/>
    <w:rsid w:val="00154E9B"/>
    <w:rsid w:val="00162110"/>
    <w:rsid w:val="00163AEE"/>
    <w:rsid w:val="00167C8A"/>
    <w:rsid w:val="00173186"/>
    <w:rsid w:val="001B14E9"/>
    <w:rsid w:val="001B2ED0"/>
    <w:rsid w:val="001C210D"/>
    <w:rsid w:val="001F78EF"/>
    <w:rsid w:val="00206D98"/>
    <w:rsid w:val="00224EFA"/>
    <w:rsid w:val="00227474"/>
    <w:rsid w:val="0023099D"/>
    <w:rsid w:val="00231F08"/>
    <w:rsid w:val="00252EC3"/>
    <w:rsid w:val="00260C6C"/>
    <w:rsid w:val="00261198"/>
    <w:rsid w:val="002A60A0"/>
    <w:rsid w:val="002B0E00"/>
    <w:rsid w:val="002C17B4"/>
    <w:rsid w:val="002D7269"/>
    <w:rsid w:val="00317723"/>
    <w:rsid w:val="00364366"/>
    <w:rsid w:val="00377178"/>
    <w:rsid w:val="003B7AFC"/>
    <w:rsid w:val="003C1800"/>
    <w:rsid w:val="003D0EA3"/>
    <w:rsid w:val="003D2652"/>
    <w:rsid w:val="003E4DDB"/>
    <w:rsid w:val="0041791D"/>
    <w:rsid w:val="00436174"/>
    <w:rsid w:val="00454E8B"/>
    <w:rsid w:val="004573A5"/>
    <w:rsid w:val="00482024"/>
    <w:rsid w:val="004A6291"/>
    <w:rsid w:val="004A6D2C"/>
    <w:rsid w:val="004B6B13"/>
    <w:rsid w:val="004B745D"/>
    <w:rsid w:val="004C5E09"/>
    <w:rsid w:val="004D4B3C"/>
    <w:rsid w:val="0052205B"/>
    <w:rsid w:val="00524F4F"/>
    <w:rsid w:val="005369F1"/>
    <w:rsid w:val="0054707D"/>
    <w:rsid w:val="005732D9"/>
    <w:rsid w:val="005B4DD3"/>
    <w:rsid w:val="005F0EBE"/>
    <w:rsid w:val="00612D2A"/>
    <w:rsid w:val="00632C7A"/>
    <w:rsid w:val="00640CA9"/>
    <w:rsid w:val="0064426D"/>
    <w:rsid w:val="006734CB"/>
    <w:rsid w:val="006C21A2"/>
    <w:rsid w:val="006F5CD8"/>
    <w:rsid w:val="00700C44"/>
    <w:rsid w:val="007274FB"/>
    <w:rsid w:val="00741F86"/>
    <w:rsid w:val="007643E3"/>
    <w:rsid w:val="00766CE1"/>
    <w:rsid w:val="007857A7"/>
    <w:rsid w:val="0079219B"/>
    <w:rsid w:val="00794163"/>
    <w:rsid w:val="007B6328"/>
    <w:rsid w:val="007D7413"/>
    <w:rsid w:val="007D7793"/>
    <w:rsid w:val="007F46AD"/>
    <w:rsid w:val="008302BE"/>
    <w:rsid w:val="00842682"/>
    <w:rsid w:val="00844BB2"/>
    <w:rsid w:val="00874F6E"/>
    <w:rsid w:val="008962DE"/>
    <w:rsid w:val="008B244F"/>
    <w:rsid w:val="008C4FC8"/>
    <w:rsid w:val="008F2093"/>
    <w:rsid w:val="008F3D37"/>
    <w:rsid w:val="00910274"/>
    <w:rsid w:val="00937F0D"/>
    <w:rsid w:val="009813D3"/>
    <w:rsid w:val="00981672"/>
    <w:rsid w:val="00996A46"/>
    <w:rsid w:val="009C083D"/>
    <w:rsid w:val="009F13CB"/>
    <w:rsid w:val="00A06EC0"/>
    <w:rsid w:val="00A3110A"/>
    <w:rsid w:val="00A32BB2"/>
    <w:rsid w:val="00A33E6A"/>
    <w:rsid w:val="00A50D5A"/>
    <w:rsid w:val="00A71B31"/>
    <w:rsid w:val="00A81918"/>
    <w:rsid w:val="00AD5411"/>
    <w:rsid w:val="00AE4E7B"/>
    <w:rsid w:val="00AE690D"/>
    <w:rsid w:val="00AF189E"/>
    <w:rsid w:val="00AF37CD"/>
    <w:rsid w:val="00B4320B"/>
    <w:rsid w:val="00B66357"/>
    <w:rsid w:val="00B93F36"/>
    <w:rsid w:val="00BA41C8"/>
    <w:rsid w:val="00BC79DD"/>
    <w:rsid w:val="00C036A7"/>
    <w:rsid w:val="00C33BA1"/>
    <w:rsid w:val="00C52CD5"/>
    <w:rsid w:val="00C54E0E"/>
    <w:rsid w:val="00C75F49"/>
    <w:rsid w:val="00CB642F"/>
    <w:rsid w:val="00CB6687"/>
    <w:rsid w:val="00CD3253"/>
    <w:rsid w:val="00CE43FC"/>
    <w:rsid w:val="00CE7101"/>
    <w:rsid w:val="00CF2439"/>
    <w:rsid w:val="00CF2EB0"/>
    <w:rsid w:val="00D33B80"/>
    <w:rsid w:val="00D421EC"/>
    <w:rsid w:val="00D56677"/>
    <w:rsid w:val="00D90FDA"/>
    <w:rsid w:val="00D974C4"/>
    <w:rsid w:val="00DC5F0C"/>
    <w:rsid w:val="00DD2B3F"/>
    <w:rsid w:val="00DD36D8"/>
    <w:rsid w:val="00DD7810"/>
    <w:rsid w:val="00E003D5"/>
    <w:rsid w:val="00E0312A"/>
    <w:rsid w:val="00E051F6"/>
    <w:rsid w:val="00E37528"/>
    <w:rsid w:val="00E44EA1"/>
    <w:rsid w:val="00E45B8D"/>
    <w:rsid w:val="00E767F8"/>
    <w:rsid w:val="00EA2D50"/>
    <w:rsid w:val="00EB7A21"/>
    <w:rsid w:val="00EC0D69"/>
    <w:rsid w:val="00EC332A"/>
    <w:rsid w:val="00ED2D3E"/>
    <w:rsid w:val="00F060B3"/>
    <w:rsid w:val="00F07380"/>
    <w:rsid w:val="00F16835"/>
    <w:rsid w:val="00F25808"/>
    <w:rsid w:val="00F56BA6"/>
    <w:rsid w:val="00F674FA"/>
    <w:rsid w:val="00F95E96"/>
    <w:rsid w:val="00FA28F0"/>
    <w:rsid w:val="00FA61D2"/>
    <w:rsid w:val="00FB333A"/>
    <w:rsid w:val="00FB75AE"/>
    <w:rsid w:val="00FE20D3"/>
    <w:rsid w:val="00FE3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833E6"/>
  <w15:docId w15:val="{4034AE2E-76F1-4D0C-942C-A1320956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6905"/>
    <w:pPr>
      <w:spacing w:before="120" w:after="28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C6C"/>
  </w:style>
  <w:style w:type="paragraph" w:styleId="Footer">
    <w:name w:val="footer"/>
    <w:basedOn w:val="Normal"/>
    <w:link w:val="FooterChar"/>
    <w:uiPriority w:val="99"/>
    <w:unhideWhenUsed/>
    <w:rsid w:val="00260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C6C"/>
  </w:style>
  <w:style w:type="paragraph" w:customStyle="1" w:styleId="BasicParagraph">
    <w:name w:val="[Basic Paragraph]"/>
    <w:basedOn w:val="Normal"/>
    <w:uiPriority w:val="99"/>
    <w:rsid w:val="00260C6C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260C6C"/>
    <w:rPr>
      <w:color w:val="808080"/>
    </w:rPr>
  </w:style>
  <w:style w:type="paragraph" w:styleId="ListParagraph">
    <w:name w:val="List Paragraph"/>
    <w:basedOn w:val="Normal"/>
    <w:uiPriority w:val="34"/>
    <w:qFormat/>
    <w:rsid w:val="00E767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12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D9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D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schf\AppData\Local\Temp\Template%20-%20VUT%20Vanderbijlpark%20-%20Letterhead%20v0.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9717B9C90F4BBF8616D47F26972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E6279-8A6E-4459-8E9C-B54E8FA353B7}"/>
      </w:docPartPr>
      <w:docPartBody>
        <w:p w:rsidR="0018727F" w:rsidRDefault="00CF7028">
          <w:pPr>
            <w:pStyle w:val="E99717B9C90F4BBF8616D47F26972BCB"/>
          </w:pPr>
          <w:r w:rsidRPr="00A11A3E">
            <w:rPr>
              <w:rStyle w:val="PlaceholderText"/>
            </w:rPr>
            <w:t>Click here to enter</w:t>
          </w:r>
          <w:r>
            <w:rPr>
              <w:rStyle w:val="PlaceholderText"/>
            </w:rPr>
            <w:t xml:space="preserve"> the body of your text</w:t>
          </w:r>
          <w:r w:rsidRPr="00A11A3E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NB! Please remember to save your document as a PDF before emailing it externally so that the highlight function doesn’t appear!</w:t>
          </w:r>
        </w:p>
      </w:docPartBody>
    </w:docPart>
    <w:docPart>
      <w:docPartPr>
        <w:name w:val="730730F7181446F2B9DFB1FE6D21F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E3C3D-F713-4C0A-8F34-597F39FD1042}"/>
      </w:docPartPr>
      <w:docPartBody>
        <w:p w:rsidR="00F8192A" w:rsidRDefault="00AC4389" w:rsidP="00AC4389">
          <w:pPr>
            <w:pStyle w:val="730730F7181446F2B9DFB1FE6D21F044"/>
          </w:pPr>
          <w:r w:rsidRPr="00F25808">
            <w:rPr>
              <w:rStyle w:val="PlaceholderText"/>
            </w:rPr>
            <w:t>Click here to enter the body of your text</w:t>
          </w:r>
          <w:r>
            <w:rPr>
              <w:rStyle w:val="PlaceholderText"/>
            </w:rPr>
            <w:t>. If using bulleting or numbering, please remember to select the specific style of bulleting or numbering from your toolbar.</w:t>
          </w:r>
        </w:p>
      </w:docPartBody>
    </w:docPart>
    <w:docPart>
      <w:docPartPr>
        <w:name w:val="4221D8FFE37B47B3AB94421C29A55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E26F2-C9A2-4B36-B05A-0F9F2984DCE7}"/>
      </w:docPartPr>
      <w:docPartBody>
        <w:p w:rsidR="00F8192A" w:rsidRDefault="00AC4389" w:rsidP="00AC4389">
          <w:pPr>
            <w:pStyle w:val="4221D8FFE37B47B3AB94421C29A55A99"/>
          </w:pPr>
          <w:r w:rsidRPr="00A11A3E">
            <w:rPr>
              <w:rStyle w:val="PlaceholderText"/>
            </w:rPr>
            <w:t>Click here to enter</w:t>
          </w:r>
          <w:r>
            <w:rPr>
              <w:rStyle w:val="PlaceholderText"/>
            </w:rPr>
            <w:t xml:space="preserve"> the body of your text</w:t>
          </w:r>
          <w:r w:rsidRPr="00A11A3E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NB! Please remember to save your document as a PDF before emailing it externally so that the highlight function doesn’t appear!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-Condensed-Normal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7028"/>
    <w:rsid w:val="000240F0"/>
    <w:rsid w:val="00061D83"/>
    <w:rsid w:val="00067238"/>
    <w:rsid w:val="000A549C"/>
    <w:rsid w:val="000F5F5B"/>
    <w:rsid w:val="0018727F"/>
    <w:rsid w:val="001A1EF4"/>
    <w:rsid w:val="00212C26"/>
    <w:rsid w:val="00222A43"/>
    <w:rsid w:val="00247E0A"/>
    <w:rsid w:val="00436C40"/>
    <w:rsid w:val="00440E13"/>
    <w:rsid w:val="00552F7C"/>
    <w:rsid w:val="005E4EAD"/>
    <w:rsid w:val="005E5A27"/>
    <w:rsid w:val="006A3623"/>
    <w:rsid w:val="007434D0"/>
    <w:rsid w:val="008F29F5"/>
    <w:rsid w:val="0090799A"/>
    <w:rsid w:val="00911C2A"/>
    <w:rsid w:val="00916136"/>
    <w:rsid w:val="009A4827"/>
    <w:rsid w:val="009C6D72"/>
    <w:rsid w:val="00A268C3"/>
    <w:rsid w:val="00AA5BD8"/>
    <w:rsid w:val="00AC4389"/>
    <w:rsid w:val="00AD51C5"/>
    <w:rsid w:val="00B01192"/>
    <w:rsid w:val="00BB540E"/>
    <w:rsid w:val="00C10B2B"/>
    <w:rsid w:val="00CE20DD"/>
    <w:rsid w:val="00CF7028"/>
    <w:rsid w:val="00D0282D"/>
    <w:rsid w:val="00D422B3"/>
    <w:rsid w:val="00E36B17"/>
    <w:rsid w:val="00E36F25"/>
    <w:rsid w:val="00E54E98"/>
    <w:rsid w:val="00E9239D"/>
    <w:rsid w:val="00E97AEA"/>
    <w:rsid w:val="00F73A71"/>
    <w:rsid w:val="00F81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7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4389"/>
    <w:rPr>
      <w:color w:val="808080"/>
    </w:rPr>
  </w:style>
  <w:style w:type="paragraph" w:customStyle="1" w:styleId="E99717B9C90F4BBF8616D47F26972BCB">
    <w:name w:val="E99717B9C90F4BBF8616D47F26972BCB"/>
    <w:rsid w:val="0018727F"/>
  </w:style>
  <w:style w:type="paragraph" w:customStyle="1" w:styleId="BAD95D30AF1346869D0DC81A8C5EBCF9">
    <w:name w:val="BAD95D30AF1346869D0DC81A8C5EBCF9"/>
    <w:rsid w:val="0018727F"/>
    <w:pPr>
      <w:spacing w:after="200" w:line="276" w:lineRule="auto"/>
    </w:pPr>
  </w:style>
  <w:style w:type="paragraph" w:customStyle="1" w:styleId="7028B3AE5FD248E99FB47570D7F3A172">
    <w:name w:val="7028B3AE5FD248E99FB47570D7F3A172"/>
    <w:rsid w:val="0018727F"/>
    <w:pPr>
      <w:spacing w:after="200" w:line="276" w:lineRule="auto"/>
    </w:pPr>
  </w:style>
  <w:style w:type="paragraph" w:customStyle="1" w:styleId="4DA0FBBEF4DE45B299CABEBCA01FEE3E">
    <w:name w:val="4DA0FBBEF4DE45B299CABEBCA01FEE3E"/>
    <w:rsid w:val="0018727F"/>
    <w:pPr>
      <w:spacing w:after="200" w:line="276" w:lineRule="auto"/>
    </w:pPr>
  </w:style>
  <w:style w:type="paragraph" w:customStyle="1" w:styleId="E4CFDEDF80B14A1C8520EEB562E91EF4">
    <w:name w:val="E4CFDEDF80B14A1C8520EEB562E91EF4"/>
    <w:rsid w:val="0018727F"/>
    <w:pPr>
      <w:spacing w:after="200" w:line="276" w:lineRule="auto"/>
    </w:pPr>
  </w:style>
  <w:style w:type="paragraph" w:customStyle="1" w:styleId="A8342968B1F44A88ACD0505A0F8D3E5D">
    <w:name w:val="A8342968B1F44A88ACD0505A0F8D3E5D"/>
    <w:rsid w:val="0018727F"/>
    <w:pPr>
      <w:spacing w:after="200" w:line="276" w:lineRule="auto"/>
    </w:pPr>
  </w:style>
  <w:style w:type="paragraph" w:customStyle="1" w:styleId="FEF2657FA3F3486C9F66D66281758E60">
    <w:name w:val="FEF2657FA3F3486C9F66D66281758E60"/>
    <w:rsid w:val="00552F7C"/>
    <w:pPr>
      <w:spacing w:after="200" w:line="276" w:lineRule="auto"/>
    </w:pPr>
  </w:style>
  <w:style w:type="paragraph" w:customStyle="1" w:styleId="113583C6A94D4D78B58645201AC577A8">
    <w:name w:val="113583C6A94D4D78B58645201AC577A8"/>
    <w:rsid w:val="00552F7C"/>
    <w:pPr>
      <w:spacing w:after="200" w:line="276" w:lineRule="auto"/>
    </w:pPr>
  </w:style>
  <w:style w:type="paragraph" w:customStyle="1" w:styleId="730730F7181446F2B9DFB1FE6D21F044">
    <w:name w:val="730730F7181446F2B9DFB1FE6D21F044"/>
    <w:rsid w:val="00AC4389"/>
    <w:rPr>
      <w:lang w:val="en-ZA" w:eastAsia="en-ZA"/>
    </w:rPr>
  </w:style>
  <w:style w:type="paragraph" w:customStyle="1" w:styleId="4221D8FFE37B47B3AB94421C29A55A99">
    <w:name w:val="4221D8FFE37B47B3AB94421C29A55A99"/>
    <w:rsid w:val="00AC4389"/>
    <w:rPr>
      <w:lang w:val="en-ZA" w:eastAsia="en-Z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BF98B3B2CF245AF8CE5A20F223338" ma:contentTypeVersion="0" ma:contentTypeDescription="Create a new document." ma:contentTypeScope="" ma:versionID="3975567714765d107cc93fe57c02e2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7e250556cfff8715efbff85b70cc5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0B8E1-00A6-4B62-8B24-44D4F8A1F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9AD8E2-7C4D-4F1A-8406-7B5DBF41F5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588B39-A57B-438E-9D71-A3F028CE3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20DF63-17C8-4488-A7F4-D9FD04FF5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VUT Vanderbijlpark - Letterhead v0.8</Template>
  <TotalTime>1</TotalTime>
  <Pages>1</Pages>
  <Words>164</Words>
  <Characters>935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VUT Vanderbijlpark - Letterhead</vt:lpstr>
    </vt:vector>
  </TitlesOfParts>
  <Company>Vaal University of Technology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- VUT Vanderbijlpark - Letterhead</dc:title>
  <dc:creator>tisch farrell</dc:creator>
  <cp:keywords>Template;Letterhead;Vanderbijlpark</cp:keywords>
  <cp:lastModifiedBy>Faith Mocoancoeng</cp:lastModifiedBy>
  <cp:revision>2</cp:revision>
  <cp:lastPrinted>2019-04-08T11:25:00Z</cp:lastPrinted>
  <dcterms:created xsi:type="dcterms:W3CDTF">2019-06-03T10:47:00Z</dcterms:created>
  <dcterms:modified xsi:type="dcterms:W3CDTF">2019-06-03T10:47:00Z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0x0101004BDBF98B3B2CF245AF8CE5A20F223338</vt:lpwstr>
  </property>
  <property fmtid="{D5CDD505-2E9C-101B-9397-08002B2CF9AE}" pid="3" name="IsMyDocuments">
    <vt:bool>true</vt:bool>
  </property>
</Properties>
</file>